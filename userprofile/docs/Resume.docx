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84"/>
      </w:tblGrid>
      <w:tr w:rsidR="00692703" w:rsidRPr="00CF1A49" w14:paraId="1B402DC0" w14:textId="77777777" w:rsidTr="0054053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9F1E5D4" w14:textId="230769E6" w:rsidR="00692703" w:rsidRPr="00CF1A49" w:rsidRDefault="002F38BE" w:rsidP="00913946">
            <w:pPr>
              <w:pStyle w:val="Title"/>
            </w:pPr>
            <w:r>
              <w:t xml:space="preserve">EVANDER LEWIS </w:t>
            </w:r>
            <w:r>
              <w:rPr>
                <w:rStyle w:val="IntenseEmphasis"/>
              </w:rPr>
              <w:t>CHIN</w:t>
            </w:r>
          </w:p>
          <w:p w14:paraId="400AB52E" w14:textId="66E6224A" w:rsidR="00692703" w:rsidRPr="00CF1A49" w:rsidRDefault="002F38BE" w:rsidP="00913946">
            <w:pPr>
              <w:pStyle w:val="ContactInfo"/>
              <w:contextualSpacing w:val="0"/>
            </w:pPr>
            <w:proofErr w:type="spellStart"/>
            <w:r>
              <w:t>Papar</w:t>
            </w:r>
            <w:proofErr w:type="spellEnd"/>
            <w:r>
              <w:t>, Sabah, Malaysia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3729586F3DD4C8DA388A1885C51CDC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+60135564451</w:t>
            </w:r>
          </w:p>
          <w:p w14:paraId="75D58444" w14:textId="1F1E63F7" w:rsidR="00692703" w:rsidRPr="00CF1A49" w:rsidRDefault="002F38BE" w:rsidP="00913946">
            <w:pPr>
              <w:pStyle w:val="ContactInfoEmphasis"/>
              <w:contextualSpacing w:val="0"/>
            </w:pPr>
            <w:r>
              <w:t>Lewischin200014@gmail.com</w:t>
            </w:r>
            <w:r w:rsidR="00692703" w:rsidRPr="00CF1A49">
              <w:t xml:space="preserve"> </w:t>
            </w:r>
          </w:p>
        </w:tc>
      </w:tr>
      <w:tr w:rsidR="009571D8" w:rsidRPr="00CF1A49" w14:paraId="7C007DFF" w14:textId="77777777" w:rsidTr="00540537">
        <w:tc>
          <w:tcPr>
            <w:tcW w:w="9360" w:type="dxa"/>
            <w:tcMar>
              <w:top w:w="432" w:type="dxa"/>
            </w:tcMar>
          </w:tcPr>
          <w:p w14:paraId="0827DAC5" w14:textId="31BAA62B" w:rsidR="001755A8" w:rsidRPr="00CF1A49" w:rsidRDefault="002F38BE" w:rsidP="002F38BE">
            <w:pPr>
              <w:contextualSpacing w:val="0"/>
            </w:pPr>
            <w:r>
              <w:t xml:space="preserve">Current student at Swinburne Sarawak pursuing Bachelor of Computer Science </w:t>
            </w:r>
            <w:r w:rsidRPr="002F38BE">
              <w:t>expected to graduate on January 2023</w:t>
            </w:r>
            <w:r>
              <w:t xml:space="preserve">. I am currently looking for experience via internship </w:t>
            </w:r>
            <w:r w:rsidR="00B7706C">
              <w:t xml:space="preserve">(January 2023 onwards) </w:t>
            </w:r>
            <w:r>
              <w:t>or Graduate Program. I am talented in CISCO Networking which focuses on OSI models, IP addresses, WLAN, VLAN, Troubleshooting and IP Routing. I am also good at using programming languages like Python, Ruby, C++, HTML5, CSS, JavaScript and Django REST Framework.</w:t>
            </w:r>
            <w:r w:rsidR="00B7706C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032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540537" w:rsidRPr="00CF1A49" w14:paraId="760C4684" w14:textId="77777777" w:rsidTr="00540537">
        <w:tc>
          <w:tcPr>
            <w:tcW w:w="9290" w:type="dxa"/>
          </w:tcPr>
          <w:p w14:paraId="58A9597F" w14:textId="77777777" w:rsidR="00540537" w:rsidRPr="00CF1A49" w:rsidRDefault="00540537" w:rsidP="00540537">
            <w:pPr>
              <w:pStyle w:val="Heading3"/>
              <w:contextualSpacing w:val="0"/>
              <w:outlineLvl w:val="2"/>
            </w:pPr>
            <w:r>
              <w:t>09</w:t>
            </w:r>
            <w:r w:rsidRPr="00CF1A49">
              <w:t xml:space="preserve"> </w:t>
            </w:r>
            <w:r>
              <w:t>2019 – 01 2023</w:t>
            </w:r>
          </w:p>
          <w:p w14:paraId="73DB4BBA" w14:textId="77777777" w:rsidR="00540537" w:rsidRPr="00CF1A49" w:rsidRDefault="00540537" w:rsidP="00540537">
            <w:pPr>
              <w:pStyle w:val="Heading2"/>
              <w:contextualSpacing w:val="0"/>
              <w:outlineLvl w:val="1"/>
            </w:pPr>
            <w:r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swinburne university of technology sarawak</w:t>
            </w:r>
          </w:p>
          <w:p w14:paraId="3EF522AB" w14:textId="77777777" w:rsidR="00540537" w:rsidRDefault="00540537" w:rsidP="00540537">
            <w:pPr>
              <w:contextualSpacing w:val="0"/>
            </w:pPr>
            <w:r>
              <w:t>Capstone Project – Cloud Infrastructure Services Optimization</w:t>
            </w:r>
          </w:p>
          <w:p w14:paraId="5D3FDCF3" w14:textId="77777777" w:rsidR="00540537" w:rsidRPr="00CF1A49" w:rsidRDefault="00540537" w:rsidP="00540537">
            <w:pPr>
              <w:contextualSpacing w:val="0"/>
            </w:pPr>
            <w:r>
              <w:t xml:space="preserve">CGPA – 2.67/4.00 </w:t>
            </w:r>
          </w:p>
        </w:tc>
      </w:tr>
      <w:tr w:rsidR="00540537" w:rsidRPr="00CF1A49" w14:paraId="4D8C27D0" w14:textId="77777777" w:rsidTr="00540537">
        <w:tc>
          <w:tcPr>
            <w:tcW w:w="9290" w:type="dxa"/>
            <w:tcMar>
              <w:top w:w="216" w:type="dxa"/>
            </w:tcMar>
          </w:tcPr>
          <w:p w14:paraId="4FFA39E7" w14:textId="77777777" w:rsidR="00540537" w:rsidRDefault="00540537" w:rsidP="00540537"/>
        </w:tc>
      </w:tr>
    </w:tbl>
    <w:sdt>
      <w:sdtPr>
        <w:alias w:val="Education:"/>
        <w:tag w:val="Education:"/>
        <w:id w:val="-1908763273"/>
        <w:placeholder>
          <w:docPart w:val="FBB496FE089349D28D1CE2FE20126C7B"/>
        </w:placeholder>
        <w:temporary/>
        <w:showingPlcHdr/>
        <w15:appearance w15:val="hidden"/>
      </w:sdtPr>
      <w:sdtContent>
        <w:p w14:paraId="600E7FB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sdt>
      <w:sdtPr>
        <w:alias w:val="Skills:"/>
        <w:tag w:val="Skills:"/>
        <w:id w:val="-1392877668"/>
        <w:placeholder>
          <w:docPart w:val="DA3D0D56B68D4A579E6A17D8F42EC380"/>
        </w:placeholder>
        <w:temporary/>
        <w:showingPlcHdr/>
        <w15:appearance w15:val="hidden"/>
      </w:sdtPr>
      <w:sdtContent>
        <w:p w14:paraId="57897EA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81538F3" w14:textId="77777777" w:rsidTr="00CF1A49">
        <w:tc>
          <w:tcPr>
            <w:tcW w:w="4675" w:type="dxa"/>
          </w:tcPr>
          <w:p w14:paraId="50CC5356" w14:textId="4EE53553" w:rsidR="001E3120" w:rsidRPr="006E1507" w:rsidRDefault="002F38BE" w:rsidP="006E1507">
            <w:pPr>
              <w:pStyle w:val="ListBullet"/>
              <w:contextualSpacing w:val="0"/>
            </w:pPr>
            <w:r w:rsidRPr="002F38BE">
              <w:t xml:space="preserve">Python (Programming Language) </w:t>
            </w:r>
          </w:p>
          <w:p w14:paraId="171A8DAA" w14:textId="77777777" w:rsidR="001F4E6D" w:rsidRDefault="002F38BE" w:rsidP="006E1507">
            <w:pPr>
              <w:pStyle w:val="ListBullet"/>
              <w:contextualSpacing w:val="0"/>
            </w:pPr>
            <w:r w:rsidRPr="002F38BE">
              <w:t>C++</w:t>
            </w:r>
          </w:p>
          <w:p w14:paraId="3011D8DE" w14:textId="77777777" w:rsidR="002F38BE" w:rsidRDefault="002F38BE" w:rsidP="006E1507">
            <w:pPr>
              <w:pStyle w:val="ListBullet"/>
              <w:contextualSpacing w:val="0"/>
            </w:pPr>
            <w:r w:rsidRPr="002F38BE">
              <w:t>Ruby</w:t>
            </w:r>
          </w:p>
          <w:p w14:paraId="064909EB" w14:textId="77777777" w:rsidR="002F38BE" w:rsidRDefault="002F38BE" w:rsidP="006E1507">
            <w:pPr>
              <w:pStyle w:val="ListBullet"/>
              <w:contextualSpacing w:val="0"/>
            </w:pPr>
            <w:r w:rsidRPr="002F38BE">
              <w:t>MySQL</w:t>
            </w:r>
          </w:p>
          <w:p w14:paraId="5CDDF228" w14:textId="77777777" w:rsidR="002F38BE" w:rsidRDefault="002F38BE" w:rsidP="006E1507">
            <w:pPr>
              <w:pStyle w:val="ListBullet"/>
              <w:contextualSpacing w:val="0"/>
            </w:pPr>
            <w:r w:rsidRPr="002F38BE">
              <w:t>JavaScript</w:t>
            </w:r>
          </w:p>
          <w:p w14:paraId="49A5EA73" w14:textId="76AD75CE" w:rsidR="002C270D" w:rsidRPr="006E1507" w:rsidRDefault="002C270D" w:rsidP="006E1507">
            <w:pPr>
              <w:pStyle w:val="ListBullet"/>
              <w:contextualSpacing w:val="0"/>
            </w:pPr>
            <w:r>
              <w:t>Linux</w:t>
            </w:r>
          </w:p>
        </w:tc>
        <w:tc>
          <w:tcPr>
            <w:tcW w:w="4675" w:type="dxa"/>
            <w:tcMar>
              <w:left w:w="360" w:type="dxa"/>
            </w:tcMar>
          </w:tcPr>
          <w:p w14:paraId="7D20204E" w14:textId="6B33FE4E" w:rsidR="003A0632" w:rsidRPr="006E1507" w:rsidRDefault="002F38BE" w:rsidP="006E1507">
            <w:pPr>
              <w:pStyle w:val="ListBullet"/>
              <w:contextualSpacing w:val="0"/>
            </w:pPr>
            <w:r w:rsidRPr="002F38BE">
              <w:t>Cisco Networking</w:t>
            </w:r>
          </w:p>
          <w:p w14:paraId="54844B11" w14:textId="564A03A7" w:rsidR="001E3120" w:rsidRPr="006E1507" w:rsidRDefault="002F38BE" w:rsidP="006E1507">
            <w:pPr>
              <w:pStyle w:val="ListBullet"/>
              <w:contextualSpacing w:val="0"/>
            </w:pPr>
            <w:r w:rsidRPr="002F38BE">
              <w:t>Back-End Web Development</w:t>
            </w:r>
          </w:p>
          <w:p w14:paraId="5182B374" w14:textId="77777777" w:rsidR="001E3120" w:rsidRDefault="002F38BE" w:rsidP="006E1507">
            <w:pPr>
              <w:pStyle w:val="ListBullet"/>
              <w:contextualSpacing w:val="0"/>
            </w:pPr>
            <w:r w:rsidRPr="002F38BE">
              <w:t>Cascading Style Sheets (CSS)</w:t>
            </w:r>
          </w:p>
          <w:p w14:paraId="3B0EFD30" w14:textId="77777777" w:rsidR="002F38BE" w:rsidRDefault="002F38BE" w:rsidP="006E1507">
            <w:pPr>
              <w:pStyle w:val="ListBullet"/>
              <w:contextualSpacing w:val="0"/>
            </w:pPr>
            <w:r w:rsidRPr="002F38BE">
              <w:t>HTML5</w:t>
            </w:r>
          </w:p>
          <w:p w14:paraId="02C78055" w14:textId="77777777" w:rsidR="002F38BE" w:rsidRDefault="002F38BE" w:rsidP="006E1507">
            <w:pPr>
              <w:pStyle w:val="ListBullet"/>
              <w:contextualSpacing w:val="0"/>
            </w:pPr>
            <w:r>
              <w:t>Microsoft Office</w:t>
            </w:r>
          </w:p>
          <w:p w14:paraId="01E8F762" w14:textId="77777777" w:rsidR="002C270D" w:rsidRDefault="002C270D" w:rsidP="006E1507">
            <w:pPr>
              <w:pStyle w:val="ListBullet"/>
              <w:contextualSpacing w:val="0"/>
            </w:pPr>
            <w:r>
              <w:t>Docker</w:t>
            </w:r>
          </w:p>
          <w:p w14:paraId="7240B964" w14:textId="4DC5D00C" w:rsidR="002C270D" w:rsidRPr="006E1507" w:rsidRDefault="002C270D" w:rsidP="006E1507">
            <w:pPr>
              <w:pStyle w:val="ListBullet"/>
              <w:contextualSpacing w:val="0"/>
            </w:pPr>
            <w:r>
              <w:t>AWS</w:t>
            </w:r>
          </w:p>
        </w:tc>
      </w:tr>
    </w:tbl>
    <w:p w14:paraId="2136936D" w14:textId="74BAA02E" w:rsidR="00AD782D" w:rsidRPr="00CF1A49" w:rsidRDefault="00DE34CE" w:rsidP="0062312F">
      <w:pPr>
        <w:pStyle w:val="Heading1"/>
      </w:pPr>
      <w:r w:rsidRPr="00DE34CE">
        <w:t>LANGUAGES</w:t>
      </w:r>
    </w:p>
    <w:p w14:paraId="34C91DD1" w14:textId="36628B06" w:rsidR="00DE34CE" w:rsidRDefault="00DE34CE" w:rsidP="00DE34CE">
      <w:r>
        <w:t>English</w:t>
      </w:r>
    </w:p>
    <w:p w14:paraId="2289B537" w14:textId="7D7C3679" w:rsidR="00DE34CE" w:rsidRDefault="00DE34CE" w:rsidP="00DE34CE">
      <w:r>
        <w:t>Full Professional Proficiency</w:t>
      </w:r>
    </w:p>
    <w:p w14:paraId="2142C33C" w14:textId="77777777" w:rsidR="00DE34CE" w:rsidRDefault="00DE34CE" w:rsidP="00DE34CE"/>
    <w:p w14:paraId="17F9D41A" w14:textId="77777777" w:rsidR="00DE34CE" w:rsidRDefault="00DE34CE" w:rsidP="00DE34CE">
      <w:r>
        <w:t>Malay</w:t>
      </w:r>
    </w:p>
    <w:p w14:paraId="664AAA1B" w14:textId="77777777" w:rsidR="00DE34CE" w:rsidRDefault="00DE34CE" w:rsidP="00DE34CE">
      <w:r>
        <w:t>Full Professional Proficiency</w:t>
      </w:r>
    </w:p>
    <w:p w14:paraId="5F675288" w14:textId="77777777" w:rsidR="00DE34CE" w:rsidRDefault="00DE34CE" w:rsidP="00DE34CE">
      <w:pPr>
        <w:pStyle w:val="Heading1"/>
      </w:pPr>
      <w:r>
        <w:t>INTERESTS</w:t>
      </w:r>
    </w:p>
    <w:p w14:paraId="102DE2C4" w14:textId="77777777" w:rsidR="00DE34CE" w:rsidRDefault="00DE34CE" w:rsidP="00DE34CE">
      <w:r>
        <w:t>Networking</w:t>
      </w:r>
    </w:p>
    <w:p w14:paraId="67237DDE" w14:textId="77777777" w:rsidR="00DE34CE" w:rsidRDefault="00DE34CE" w:rsidP="00DE34CE">
      <w:r>
        <w:t xml:space="preserve">Programming </w:t>
      </w:r>
    </w:p>
    <w:p w14:paraId="47B0B318" w14:textId="77777777" w:rsidR="00DE34CE" w:rsidRDefault="00DE34CE" w:rsidP="00DE34CE">
      <w:r>
        <w:t xml:space="preserve">Web Development </w:t>
      </w:r>
    </w:p>
    <w:p w14:paraId="4537C445" w14:textId="44AE3A68" w:rsidR="007E6AAD" w:rsidRPr="006E1507" w:rsidRDefault="00DE34CE">
      <w:r>
        <w:t>Ethical Hacking</w:t>
      </w:r>
    </w:p>
    <w:sectPr w:rsidR="007E6AAD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B201" w14:textId="77777777" w:rsidR="006268B0" w:rsidRDefault="006268B0" w:rsidP="0068194B">
      <w:r>
        <w:separator/>
      </w:r>
    </w:p>
    <w:p w14:paraId="6C6AA242" w14:textId="77777777" w:rsidR="006268B0" w:rsidRDefault="006268B0"/>
    <w:p w14:paraId="51DFAC45" w14:textId="77777777" w:rsidR="006268B0" w:rsidRDefault="006268B0"/>
  </w:endnote>
  <w:endnote w:type="continuationSeparator" w:id="0">
    <w:p w14:paraId="247DF920" w14:textId="77777777" w:rsidR="006268B0" w:rsidRDefault="006268B0" w:rsidP="0068194B">
      <w:r>
        <w:continuationSeparator/>
      </w:r>
    </w:p>
    <w:p w14:paraId="0FCB020A" w14:textId="77777777" w:rsidR="006268B0" w:rsidRDefault="006268B0"/>
    <w:p w14:paraId="7A1A030F" w14:textId="77777777" w:rsidR="006268B0" w:rsidRDefault="00626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812E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E092" w14:textId="77777777" w:rsidR="006268B0" w:rsidRDefault="006268B0" w:rsidP="0068194B">
      <w:r>
        <w:separator/>
      </w:r>
    </w:p>
    <w:p w14:paraId="0A144045" w14:textId="77777777" w:rsidR="006268B0" w:rsidRDefault="006268B0"/>
    <w:p w14:paraId="45F25B07" w14:textId="77777777" w:rsidR="006268B0" w:rsidRDefault="006268B0"/>
  </w:footnote>
  <w:footnote w:type="continuationSeparator" w:id="0">
    <w:p w14:paraId="3B51B2F5" w14:textId="77777777" w:rsidR="006268B0" w:rsidRDefault="006268B0" w:rsidP="0068194B">
      <w:r>
        <w:continuationSeparator/>
      </w:r>
    </w:p>
    <w:p w14:paraId="484B3500" w14:textId="77777777" w:rsidR="006268B0" w:rsidRDefault="006268B0"/>
    <w:p w14:paraId="083D0C3B" w14:textId="77777777" w:rsidR="006268B0" w:rsidRDefault="006268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57B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A112F8" wp14:editId="2B6193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F1D583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66936472">
    <w:abstractNumId w:val="9"/>
  </w:num>
  <w:num w:numId="2" w16cid:durableId="482431118">
    <w:abstractNumId w:val="8"/>
  </w:num>
  <w:num w:numId="3" w16cid:durableId="1010061247">
    <w:abstractNumId w:val="7"/>
  </w:num>
  <w:num w:numId="4" w16cid:durableId="1028264651">
    <w:abstractNumId w:val="6"/>
  </w:num>
  <w:num w:numId="5" w16cid:durableId="2014188918">
    <w:abstractNumId w:val="10"/>
  </w:num>
  <w:num w:numId="6" w16cid:durableId="644701912">
    <w:abstractNumId w:val="3"/>
  </w:num>
  <w:num w:numId="7" w16cid:durableId="1675649643">
    <w:abstractNumId w:val="11"/>
  </w:num>
  <w:num w:numId="8" w16cid:durableId="523832152">
    <w:abstractNumId w:val="2"/>
  </w:num>
  <w:num w:numId="9" w16cid:durableId="1142120920">
    <w:abstractNumId w:val="12"/>
  </w:num>
  <w:num w:numId="10" w16cid:durableId="1159931279">
    <w:abstractNumId w:val="5"/>
  </w:num>
  <w:num w:numId="11" w16cid:durableId="618415897">
    <w:abstractNumId w:val="4"/>
  </w:num>
  <w:num w:numId="12" w16cid:durableId="6685515">
    <w:abstractNumId w:val="1"/>
  </w:num>
  <w:num w:numId="13" w16cid:durableId="16864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BE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3708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270D"/>
    <w:rsid w:val="002D23C5"/>
    <w:rsid w:val="002D6137"/>
    <w:rsid w:val="002E7E61"/>
    <w:rsid w:val="002F05E5"/>
    <w:rsid w:val="002F254D"/>
    <w:rsid w:val="002F30E4"/>
    <w:rsid w:val="002F38BE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4A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053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68B0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6AAD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545F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706C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0476"/>
    <w:rsid w:val="00C814F7"/>
    <w:rsid w:val="00C874AF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4CE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EE0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729586F3DD4C8DA388A1885C51C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1EC74-A60F-408E-A467-07153ECC34D8}"/>
      </w:docPartPr>
      <w:docPartBody>
        <w:p w:rsidR="00652143" w:rsidRDefault="00652143">
          <w:pPr>
            <w:pStyle w:val="23729586F3DD4C8DA388A1885C51CDCF"/>
          </w:pPr>
          <w:r w:rsidRPr="00CF1A49">
            <w:t>·</w:t>
          </w:r>
        </w:p>
      </w:docPartBody>
    </w:docPart>
    <w:docPart>
      <w:docPartPr>
        <w:name w:val="FBB496FE089349D28D1CE2FE20126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70C50-0647-4011-8783-D73089DEBB40}"/>
      </w:docPartPr>
      <w:docPartBody>
        <w:p w:rsidR="00652143" w:rsidRDefault="00652143">
          <w:pPr>
            <w:pStyle w:val="FBB496FE089349D28D1CE2FE20126C7B"/>
          </w:pPr>
          <w:r w:rsidRPr="00CF1A49">
            <w:t>Education</w:t>
          </w:r>
        </w:p>
      </w:docPartBody>
    </w:docPart>
    <w:docPart>
      <w:docPartPr>
        <w:name w:val="DA3D0D56B68D4A579E6A17D8F42EC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5645C-A6E4-422F-93BD-84B22325EE6B}"/>
      </w:docPartPr>
      <w:docPartBody>
        <w:p w:rsidR="00652143" w:rsidRDefault="00652143">
          <w:pPr>
            <w:pStyle w:val="DA3D0D56B68D4A579E6A17D8F42EC38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43"/>
    <w:rsid w:val="00120550"/>
    <w:rsid w:val="00652143"/>
    <w:rsid w:val="00DF1E1B"/>
    <w:rsid w:val="00F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3729586F3DD4C8DA388A1885C51CDCF">
    <w:name w:val="23729586F3DD4C8DA388A1885C51CD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BB496FE089349D28D1CE2FE20126C7B">
    <w:name w:val="FBB496FE089349D28D1CE2FE20126C7B"/>
  </w:style>
  <w:style w:type="paragraph" w:customStyle="1" w:styleId="DA3D0D56B68D4A579E6A17D8F42EC380">
    <w:name w:val="DA3D0D56B68D4A579E6A17D8F42EC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F3174080D3D43B0AF3340572602BE" ma:contentTypeVersion="7" ma:contentTypeDescription="Create a new document." ma:contentTypeScope="" ma:versionID="24c5d35233d3550e1564d49f765282ad">
  <xsd:schema xmlns:xsd="http://www.w3.org/2001/XMLSchema" xmlns:xs="http://www.w3.org/2001/XMLSchema" xmlns:p="http://schemas.microsoft.com/office/2006/metadata/properties" xmlns:ns3="ed6ff167-ff51-403e-8ea5-5a488d5f1825" xmlns:ns4="27d6e1ef-202f-4b3b-b835-515e16d24211" targetNamespace="http://schemas.microsoft.com/office/2006/metadata/properties" ma:root="true" ma:fieldsID="9fdc3f5225d07cbb80aa72fce21dfa3e" ns3:_="" ns4:_="">
    <xsd:import namespace="ed6ff167-ff51-403e-8ea5-5a488d5f1825"/>
    <xsd:import namespace="27d6e1ef-202f-4b3b-b835-515e16d24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ff167-ff51-403e-8ea5-5a488d5f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6e1ef-202f-4b3b-b835-515e16d24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A483F-3FA9-4251-B198-EDEF310AF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ff167-ff51-403e-8ea5-5a488d5f1825"/>
    <ds:schemaRef ds:uri="27d6e1ef-202f-4b3b-b835-515e16d24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EB84C-E0CC-4068-9CE9-10DC4D283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9A010-3CDE-486F-A336-A6B723A892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2022-12-20T01:23:00Z</dcterms:created>
  <dcterms:modified xsi:type="dcterms:W3CDTF">2023-01-30T02:02:00Z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0x0101006C9F3174080D3D43B0AF3340572602BE</vt:lpwstr>
  </property>
</Properties>
</file>